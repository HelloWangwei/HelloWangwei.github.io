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王维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求职意向：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前端开发    </w:t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学历：本科          年龄：23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15201696300</w:t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邮箱：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"mailto:15201696300@163.com" </w:instrTex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15201696300@163.com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个人主页：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nstrText xml:space="preserve"> HYPERLINK "http://hellowangwei.cn/" </w:instrTex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separate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http://hellowangwei.cn/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fldChar w:fldCharType="end"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教育背景：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北京信息科技大学</w:t>
      </w:r>
      <w:r>
        <w:rPr>
          <w:rFonts w:hint="eastAsia" w:ascii="微软雅黑" w:hAnsi="微软雅黑" w:eastAsia="微软雅黑"/>
          <w:color w:val="404040" w:themeColor="text1" w:themeTint="BF"/>
          <w:sz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网络工程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3F3F3F"/>
          <w:sz w:val="20"/>
        </w:rPr>
      </w:pPr>
      <w:r>
        <w:rPr>
          <w:rFonts w:hint="eastAsia" w:ascii="微软雅黑" w:hAnsi="微软雅黑" w:eastAsia="微软雅黑"/>
          <w:b/>
          <w:color w:val="9933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600825" cy="0"/>
                <wp:effectExtent l="0" t="0" r="0" b="0"/>
                <wp:wrapNone/>
                <wp:docPr id="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0pt;margin-top:15.6pt;height:0pt;width:519.75pt;z-index:251751424;mso-width-relative:page;mso-height-relative:page;" filled="f" stroked="t" coordsize="21600,21600" o:gfxdata="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U6DIXUAAAABwEAAA8AAAAAAAAAAQAgAAAAIgAAAGRycy9kb3ducmV2&#10;LnhtbFBLAQIUABQAAAAIAIdO4kCLVgB1xwEAAGMDAAAOAAAAAAAAAAEAIAAAACMBAABkcnMvZTJv&#10;RG9jLnhtbFBLBQYAAAAABgAGAFkBAABc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Cs w:val="21"/>
        </w:rPr>
        <w:t>专业技能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0" w:name="OLE_LINK3"/>
      <w:r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深入掌握HTML5、CSS3、JavaScript、DOM、BOM；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深入理解js闭包、oop，了解函数式编程思想；</w:t>
      </w:r>
      <w:bookmarkStart w:id="4" w:name="_GoBack"/>
      <w:bookmarkEnd w:id="4"/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熟练使用vue、jQuery、了解angular、react等主流前端框架；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熟练使用es6特性（Promise、Set、Map、数组api等），了解使用es7（async、await）；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熟悉使用nodejs，能使用koa+mongo框架搭建后台服务，用node做小爬虫；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熟悉使h5新特性（canvas、svg、websocket）等；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熟悉使用SVN、GIT等版本工具的基本功能，webpack，grunt的使用；</w:t>
      </w:r>
    </w:p>
    <w:p>
      <w:pPr>
        <w:numPr>
          <w:ilvl w:val="0"/>
          <w:numId w:val="1"/>
        </w:numPr>
        <w:spacing w:line="400" w:lineRule="exact"/>
        <w:ind w:left="420" w:leftChars="0"/>
        <w:rPr>
          <w:rFonts w:ascii="微软雅黑" w:hAnsi="微软雅黑" w:eastAsia="微软雅黑" w:cs="微软雅黑"/>
          <w:color w:val="404040" w:themeColor="text1" w:themeTint="BF"/>
          <w:szCs w:val="21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Cs w:val="21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了解linux简单命令，了解elasticsearch、neo4j的使用；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/>
          <w:color w:val="404040" w:themeColor="text1" w:themeTint="BF"/>
          <w:sz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工作经验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2016.7~今</w:t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00825" cy="0"/>
                <wp:effectExtent l="0" t="0" r="28575" b="25400"/>
                <wp:wrapNone/>
                <wp:docPr id="2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0pt;margin-top:0pt;height:0pt;width:519.75pt;z-index:251703296;mso-width-relative:page;mso-height-relative:page;" filled="f" stroked="t" coordsize="21600,21600" o:gfxdata="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9ZAPvRAAAAAwEAAA8AAAAAAAAAAQAgAAAAIgAAAGRycy9kb3ducmV2Lnht&#10;bFBLAQIUABQAAAAIAIdO4kBPw6ObxwEAAGMDAAAOAAAAAAAAAAEAIAAAACABAABkcnMvZTJvRG9j&#10;LnhtbFBLBQYAAAAABgAGAFkBAABZ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bookmarkStart w:id="1" w:name="OLE_LINK5"/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 xml:space="preserve">     北京翔智信息技术有限公司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2016年7月至今，在北京翔智信息技术有限公司担任前端工程师岗位，负责团队任务中的前端工作，主导完成前端项目使用vue重构。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color w:val="auto"/>
          <w:kern w:val="0"/>
          <w:sz w:val="20"/>
          <w:szCs w:val="20"/>
          <w:lang w:val="en-US" w:eastAsia="zh-CN" w:bidi="ar-SA"/>
        </w:rPr>
        <w:t>在此期间的项目：</w:t>
      </w:r>
    </w:p>
    <w:p>
      <w:pPr>
        <w:pStyle w:val="1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788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  <w:t>项目名称：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IDP大数据分析平台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796" w:rightChars="379"/>
        <w:jc w:val="left"/>
        <w:textAlignment w:val="auto"/>
        <w:outlineLvl w:val="0"/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  <w:t>技术实现：</w:t>
      </w:r>
      <w:r>
        <w:rPr>
          <w:rFonts w:hint="eastAsia" w:ascii="微软雅黑" w:hAnsi="微软雅黑" w:eastAsia="微软雅黑" w:cs="微软雅黑"/>
          <w:b w:val="0"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vue+vue-router+axios实现的前端应用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2" w:name="OLE_LINK4"/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一个单页web应用，包括数据的搜索，数据分析，专题查看，在线客服等主要功能。核心是各个页面不同方式的展示文章、信息，辅助的部分有d3(svg)实现地图数据映射、实体的力导向图，d3(canvas)实现的词云，websocket实现在线客服聊天等。</w:t>
      </w:r>
    </w:p>
    <w:bookmarkEnd w:id="2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color w:val="auto"/>
          <w:sz w:val="20"/>
          <w:szCs w:val="20"/>
        </w:rPr>
        <w:t>责任描述：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1、根据业务逻辑设计路由。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2、根据需求设计组件。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3、根据设计实现组件的ui，页面的ui。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4、与后端接口通信，处理res，展示数据。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项目名称：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数据采集管理平台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技术实现：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jsp+jquery+java+bootstrap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一个JavaWeb后台管理应用，将日常工作进行可视化操作。包括创建用户，维护用户信息，配置爬虫的参数传给爬虫引擎，对数据库进行备份等。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 w:val="0"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kern w:val="0"/>
          <w:sz w:val="20"/>
          <w:szCs w:val="20"/>
          <w:lang w:val="en-US" w:eastAsia="zh-CN" w:bidi="ar-SA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1、参与功能逻辑的设计。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3" w:name="OLE_LINK2"/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2、</w:t>
      </w:r>
      <w:bookmarkEnd w:id="3"/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负责页面的设计及静态页面实现。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3、部分ajax请求及拼接html。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/>
          <w:lang w:val="en-US" w:eastAsia="zh-CN"/>
        </w:rPr>
      </w:pP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2015.11~2016.5     北京网聘咨询有限公司（智联招聘）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2015年11月至2016年5月，智联招聘(北京网聘咨询有限公司)校园部，前端实习生</w:t>
      </w: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，主要工作负责制作静态页面，h5页面制作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auto"/>
          <w:kern w:val="0"/>
          <w:sz w:val="20"/>
          <w:szCs w:val="20"/>
          <w:lang w:val="en-US" w:eastAsia="zh-CN" w:bidi="ar-SA"/>
        </w:rPr>
        <w:t>在此期间的项目：</w:t>
      </w:r>
    </w:p>
    <w:p>
      <w:pPr>
        <w:pStyle w:val="13"/>
        <w:wordWrap/>
        <w:adjustRightInd/>
        <w:snapToGrid/>
        <w:spacing w:line="400" w:lineRule="exact"/>
        <w:ind w:left="0" w:leftChars="0" w:right="788" w:firstLine="0" w:firstLineChars="0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sz w:val="20"/>
          <w:szCs w:val="20"/>
        </w:rPr>
        <w:t>项目名称：</w:t>
      </w: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工艺品在线销售平台(毕设项目)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技术实现：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Jsp+java+mysql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  <w:szCs w:val="20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一个JavaWeb管理应用，前台功能包括浏览商品，加入购物车，下订单等功能，后台包括添加商品，管理商品，管理用户，处理订单等功能。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 w:val="0"/>
          <w:color w:val="auto"/>
          <w:kern w:val="0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 w:val="0"/>
          <w:color w:val="auto"/>
          <w:kern w:val="0"/>
          <w:sz w:val="20"/>
          <w:szCs w:val="20"/>
          <w:lang w:val="en-US" w:eastAsia="zh-CN" w:bidi="ar-SA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需求及功能的分析。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数据库表结构、页面的设计。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业务逻辑的实现及功能的完善。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  <w:t>2015.7~2015.11     西塔网络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2015年7月至11月，在北京西塔网络有限公司实习，岗位为前端开发实习生，主要工作负责制作静态页面。</w:t>
      </w:r>
    </w:p>
    <w:p>
      <w:pPr>
        <w:pStyle w:val="13"/>
        <w:wordWrap/>
        <w:adjustRightInd/>
        <w:snapToGrid/>
        <w:spacing w:line="400" w:lineRule="exact"/>
        <w:ind w:left="0" w:leftChars="0" w:right="788" w:firstLine="0" w:firstLineChars="0"/>
        <w:textAlignment w:val="auto"/>
        <w:rPr>
          <w:rFonts w:hint="eastAsia" w:ascii="微软雅黑" w:hAnsi="微软雅黑" w:eastAsia="微软雅黑" w:cs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/>
          <w:color w:val="3F3F3F"/>
          <w:sz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Î¢ÈíÑÅºÚ Wester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1C8C0"/>
    <w:multiLevelType w:val="singleLevel"/>
    <w:tmpl w:val="5461C8C0"/>
    <w:lvl w:ilvl="0" w:tentative="0">
      <w:start w:val="1"/>
      <w:numFmt w:val="decimal"/>
      <w:suff w:val="nothing"/>
      <w:lvlText w:val="%1."/>
      <w:lvlJc w:val="left"/>
      <w:rPr>
        <w:rFonts w:cs="Times New Roman"/>
        <w:b/>
      </w:rPr>
    </w:lvl>
  </w:abstractNum>
  <w:abstractNum w:abstractNumId="1">
    <w:nsid w:val="599A7C77"/>
    <w:multiLevelType w:val="singleLevel"/>
    <w:tmpl w:val="599A7C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E0"/>
    <w:rsid w:val="00015E57"/>
    <w:rsid w:val="00036110"/>
    <w:rsid w:val="00064033"/>
    <w:rsid w:val="00074559"/>
    <w:rsid w:val="00092BC6"/>
    <w:rsid w:val="00096C5E"/>
    <w:rsid w:val="000C4C46"/>
    <w:rsid w:val="000C532F"/>
    <w:rsid w:val="000C556D"/>
    <w:rsid w:val="001602FF"/>
    <w:rsid w:val="00165E0C"/>
    <w:rsid w:val="001E539C"/>
    <w:rsid w:val="001F09F3"/>
    <w:rsid w:val="00217CAD"/>
    <w:rsid w:val="002220E5"/>
    <w:rsid w:val="00256F90"/>
    <w:rsid w:val="00297485"/>
    <w:rsid w:val="002B3DFB"/>
    <w:rsid w:val="002C7EBD"/>
    <w:rsid w:val="002E1763"/>
    <w:rsid w:val="002E2879"/>
    <w:rsid w:val="00300439"/>
    <w:rsid w:val="00313756"/>
    <w:rsid w:val="00321058"/>
    <w:rsid w:val="0036497A"/>
    <w:rsid w:val="003678DD"/>
    <w:rsid w:val="00416593"/>
    <w:rsid w:val="00440A19"/>
    <w:rsid w:val="00441F08"/>
    <w:rsid w:val="00475E07"/>
    <w:rsid w:val="00490D25"/>
    <w:rsid w:val="004D49E0"/>
    <w:rsid w:val="004E46FA"/>
    <w:rsid w:val="004F0A2F"/>
    <w:rsid w:val="004F0D20"/>
    <w:rsid w:val="00510014"/>
    <w:rsid w:val="005269CA"/>
    <w:rsid w:val="00555F9E"/>
    <w:rsid w:val="005635ED"/>
    <w:rsid w:val="005843E0"/>
    <w:rsid w:val="0059524D"/>
    <w:rsid w:val="005B3794"/>
    <w:rsid w:val="005B728F"/>
    <w:rsid w:val="005B7A17"/>
    <w:rsid w:val="005C3271"/>
    <w:rsid w:val="005C54B9"/>
    <w:rsid w:val="005D0C63"/>
    <w:rsid w:val="005D757A"/>
    <w:rsid w:val="005D7FA3"/>
    <w:rsid w:val="005F735D"/>
    <w:rsid w:val="00604598"/>
    <w:rsid w:val="00620252"/>
    <w:rsid w:val="00630C3C"/>
    <w:rsid w:val="00632272"/>
    <w:rsid w:val="00641AF2"/>
    <w:rsid w:val="0064283D"/>
    <w:rsid w:val="0069443B"/>
    <w:rsid w:val="00695EBF"/>
    <w:rsid w:val="006A140B"/>
    <w:rsid w:val="006A6AA0"/>
    <w:rsid w:val="006B3435"/>
    <w:rsid w:val="006C2C29"/>
    <w:rsid w:val="006C5596"/>
    <w:rsid w:val="006E59B8"/>
    <w:rsid w:val="006F5A61"/>
    <w:rsid w:val="00717505"/>
    <w:rsid w:val="0072456B"/>
    <w:rsid w:val="0073637C"/>
    <w:rsid w:val="00752E37"/>
    <w:rsid w:val="007C1D41"/>
    <w:rsid w:val="007C52A9"/>
    <w:rsid w:val="007E2789"/>
    <w:rsid w:val="00823C4E"/>
    <w:rsid w:val="00850364"/>
    <w:rsid w:val="008609DA"/>
    <w:rsid w:val="008B7450"/>
    <w:rsid w:val="008C4558"/>
    <w:rsid w:val="008E4788"/>
    <w:rsid w:val="008E56FB"/>
    <w:rsid w:val="008E6A86"/>
    <w:rsid w:val="00902599"/>
    <w:rsid w:val="0096517E"/>
    <w:rsid w:val="00973B5C"/>
    <w:rsid w:val="0099036B"/>
    <w:rsid w:val="009B2CDD"/>
    <w:rsid w:val="009D0B3D"/>
    <w:rsid w:val="009E1D31"/>
    <w:rsid w:val="009E57F8"/>
    <w:rsid w:val="00A36FEB"/>
    <w:rsid w:val="00A400E9"/>
    <w:rsid w:val="00A677EC"/>
    <w:rsid w:val="00AB3E06"/>
    <w:rsid w:val="00AC501B"/>
    <w:rsid w:val="00B26296"/>
    <w:rsid w:val="00BA2B19"/>
    <w:rsid w:val="00BB46E5"/>
    <w:rsid w:val="00BC1BA3"/>
    <w:rsid w:val="00BE01F7"/>
    <w:rsid w:val="00BE7199"/>
    <w:rsid w:val="00BF2780"/>
    <w:rsid w:val="00C051D4"/>
    <w:rsid w:val="00C1188E"/>
    <w:rsid w:val="00C176F9"/>
    <w:rsid w:val="00C32B7C"/>
    <w:rsid w:val="00C3377B"/>
    <w:rsid w:val="00C57577"/>
    <w:rsid w:val="00C866D6"/>
    <w:rsid w:val="00CB5F20"/>
    <w:rsid w:val="00CC01C2"/>
    <w:rsid w:val="00CC45CE"/>
    <w:rsid w:val="00D03B4C"/>
    <w:rsid w:val="00D11F26"/>
    <w:rsid w:val="00D17548"/>
    <w:rsid w:val="00D2428E"/>
    <w:rsid w:val="00D45D86"/>
    <w:rsid w:val="00D526CC"/>
    <w:rsid w:val="00D55DA3"/>
    <w:rsid w:val="00DA3C53"/>
    <w:rsid w:val="00DB7D07"/>
    <w:rsid w:val="00DC1936"/>
    <w:rsid w:val="00DD6272"/>
    <w:rsid w:val="00E24B6F"/>
    <w:rsid w:val="00E73970"/>
    <w:rsid w:val="00E9188F"/>
    <w:rsid w:val="00F2389E"/>
    <w:rsid w:val="00F644EF"/>
    <w:rsid w:val="00F701F2"/>
    <w:rsid w:val="00FB4F48"/>
    <w:rsid w:val="00FD6D3E"/>
    <w:rsid w:val="07AE6643"/>
    <w:rsid w:val="176A2AB7"/>
    <w:rsid w:val="1C560C30"/>
    <w:rsid w:val="24717E73"/>
    <w:rsid w:val="26344C1F"/>
    <w:rsid w:val="32A80346"/>
    <w:rsid w:val="42F453BA"/>
    <w:rsid w:val="432949C6"/>
    <w:rsid w:val="43736C29"/>
    <w:rsid w:val="48D612B0"/>
    <w:rsid w:val="563327EB"/>
    <w:rsid w:val="57CA2E8B"/>
    <w:rsid w:val="6538627A"/>
    <w:rsid w:val="6C387714"/>
    <w:rsid w:val="6C7D2D4B"/>
    <w:rsid w:val="70E76BE6"/>
    <w:rsid w:val="70EB6C85"/>
    <w:rsid w:val="76FC3AD0"/>
    <w:rsid w:val="78F305F6"/>
    <w:rsid w:val="79A343B9"/>
    <w:rsid w:val="7D893A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5"/>
    <w:link w:val="3"/>
    <w:qFormat/>
    <w:uiPriority w:val="99"/>
    <w:rPr>
      <w:sz w:val="18"/>
      <w:szCs w:val="18"/>
    </w:rPr>
  </w:style>
  <w:style w:type="character" w:customStyle="1" w:styleId="12">
    <w:name w:val="批注框文本字符"/>
    <w:basedOn w:val="5"/>
    <w:link w:val="2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13">
    <w:name w:val="p0"/>
    <w:basedOn w:val="1"/>
    <w:qFormat/>
    <w:uiPriority w:val="0"/>
    <w:pPr>
      <w:widowControl/>
      <w:ind w:left="350" w:leftChars="350" w:right="375" w:rightChars="375"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082C74-678D-BE41-8C47-B10A361F20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2112</Characters>
  <Lines>17</Lines>
  <Paragraphs>4</Paragraphs>
  <ScaleCrop>false</ScaleCrop>
  <LinksUpToDate>false</LinksUpToDate>
  <CharactersWithSpaces>2478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2017-06-27T01:52:00Z</dcterms:created>
  <dc:creator>zhao's computer</dc:creator>
  <cp:lastModifiedBy>lyh</cp:lastModifiedBy>
  <cp:lastPrinted>2016-09-27T09:35:00Z</cp:lastPrinted>
  <dcterms:modified xsi:type="dcterms:W3CDTF">2017-08-21T06:30:26Z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